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0DA4E" w14:textId="1A0E4874" w:rsidR="00E94641" w:rsidRDefault="007465C8" w:rsidP="007465C8">
      <w:pPr>
        <w:pStyle w:val="ListParagraph"/>
        <w:numPr>
          <w:ilvl w:val="0"/>
          <w:numId w:val="18"/>
        </w:numPr>
        <w:rPr>
          <w:sz w:val="48"/>
          <w:szCs w:val="48"/>
        </w:rPr>
      </w:pPr>
      <w:r>
        <w:rPr>
          <w:sz w:val="48"/>
          <w:szCs w:val="48"/>
        </w:rPr>
        <w:t>DOCUMENT</w:t>
      </w:r>
    </w:p>
    <w:p w14:paraId="181FE12D" w14:textId="66562F03" w:rsidR="007465C8" w:rsidRPr="007465C8" w:rsidRDefault="007465C8" w:rsidP="007465C8">
      <w:pPr>
        <w:pStyle w:val="ListParagraph"/>
        <w:numPr>
          <w:ilvl w:val="0"/>
          <w:numId w:val="18"/>
        </w:numPr>
        <w:rPr>
          <w:sz w:val="48"/>
          <w:szCs w:val="48"/>
        </w:rPr>
      </w:pPr>
      <w:r>
        <w:rPr>
          <w:sz w:val="36"/>
          <w:szCs w:val="36"/>
        </w:rPr>
        <w:t>It represent any HTML document or web page that is loaded in the browser.</w:t>
      </w:r>
    </w:p>
    <w:p w14:paraId="41293EAC" w14:textId="4D02B4FE" w:rsidR="007465C8" w:rsidRPr="007465C8" w:rsidRDefault="007465C8" w:rsidP="007465C8">
      <w:pPr>
        <w:pStyle w:val="ListParagraph"/>
        <w:numPr>
          <w:ilvl w:val="0"/>
          <w:numId w:val="18"/>
        </w:numPr>
        <w:rPr>
          <w:sz w:val="48"/>
          <w:szCs w:val="48"/>
        </w:rPr>
      </w:pPr>
      <w:r>
        <w:rPr>
          <w:sz w:val="36"/>
          <w:szCs w:val="36"/>
        </w:rPr>
        <w:t>It is loaded inside the window.</w:t>
      </w:r>
    </w:p>
    <w:p w14:paraId="12D69444" w14:textId="6EE78B53" w:rsidR="007465C8" w:rsidRPr="00E5187C" w:rsidRDefault="007465C8" w:rsidP="007465C8">
      <w:pPr>
        <w:pStyle w:val="ListParagraph"/>
        <w:numPr>
          <w:ilvl w:val="0"/>
          <w:numId w:val="18"/>
        </w:numPr>
        <w:rPr>
          <w:sz w:val="48"/>
          <w:szCs w:val="48"/>
        </w:rPr>
      </w:pPr>
      <w:r>
        <w:rPr>
          <w:sz w:val="36"/>
          <w:szCs w:val="36"/>
        </w:rPr>
        <w:t>It</w:t>
      </w:r>
      <w:r w:rsidR="00E5187C">
        <w:rPr>
          <w:sz w:val="36"/>
          <w:szCs w:val="36"/>
        </w:rPr>
        <w:t xml:space="preserve"> is object of window property.</w:t>
      </w:r>
    </w:p>
    <w:p w14:paraId="5C241286" w14:textId="351E1DDB" w:rsidR="00E5187C" w:rsidRPr="00E5187C" w:rsidRDefault="00E5187C" w:rsidP="007465C8">
      <w:pPr>
        <w:pStyle w:val="ListParagraph"/>
        <w:numPr>
          <w:ilvl w:val="0"/>
          <w:numId w:val="18"/>
        </w:numPr>
        <w:rPr>
          <w:sz w:val="48"/>
          <w:szCs w:val="48"/>
        </w:rPr>
      </w:pPr>
      <w:r>
        <w:rPr>
          <w:sz w:val="36"/>
          <w:szCs w:val="36"/>
        </w:rPr>
        <w:t>All the tags, elements with attributes in HTML are part of the document.</w:t>
      </w:r>
    </w:p>
    <w:p w14:paraId="02BACFB0" w14:textId="622B7992" w:rsidR="00E5187C" w:rsidRPr="00E5187C" w:rsidRDefault="00E5187C" w:rsidP="00E5187C">
      <w:pPr>
        <w:pStyle w:val="ListParagraph"/>
        <w:numPr>
          <w:ilvl w:val="0"/>
          <w:numId w:val="18"/>
        </w:numPr>
        <w:rPr>
          <w:sz w:val="48"/>
          <w:szCs w:val="48"/>
        </w:rPr>
      </w:pPr>
      <w:r>
        <w:rPr>
          <w:sz w:val="36"/>
          <w:szCs w:val="36"/>
        </w:rPr>
        <w:t>We can access the document from a window using the window document.</w:t>
      </w:r>
    </w:p>
    <w:p w14:paraId="38E3CA1B" w14:textId="7B968743" w:rsidR="00E5187C" w:rsidRDefault="00E5187C" w:rsidP="00E5187C">
      <w:pPr>
        <w:pStyle w:val="ListParagraph"/>
        <w:numPr>
          <w:ilvl w:val="0"/>
          <w:numId w:val="18"/>
        </w:numPr>
        <w:rPr>
          <w:sz w:val="48"/>
          <w:szCs w:val="48"/>
        </w:rPr>
      </w:pPr>
      <w:r>
        <w:rPr>
          <w:sz w:val="48"/>
          <w:szCs w:val="48"/>
        </w:rPr>
        <w:t>WINDOW</w:t>
      </w:r>
    </w:p>
    <w:p w14:paraId="15CD2F26" w14:textId="6163B985" w:rsidR="00E5187C" w:rsidRPr="00E5187C" w:rsidRDefault="00E5187C" w:rsidP="00E5187C">
      <w:pPr>
        <w:pStyle w:val="ListParagraph"/>
        <w:numPr>
          <w:ilvl w:val="0"/>
          <w:numId w:val="18"/>
        </w:numPr>
        <w:rPr>
          <w:sz w:val="48"/>
          <w:szCs w:val="48"/>
        </w:rPr>
      </w:pPr>
      <w:r>
        <w:rPr>
          <w:sz w:val="36"/>
          <w:szCs w:val="36"/>
        </w:rPr>
        <w:t>It represents a browser window or frame that displays the contents of the webpage.</w:t>
      </w:r>
    </w:p>
    <w:p w14:paraId="3057AB07" w14:textId="036A7C82" w:rsidR="00E5187C" w:rsidRPr="00E5187C" w:rsidRDefault="00E5187C" w:rsidP="00E5187C">
      <w:pPr>
        <w:pStyle w:val="ListParagraph"/>
        <w:numPr>
          <w:ilvl w:val="0"/>
          <w:numId w:val="18"/>
        </w:numPr>
        <w:rPr>
          <w:sz w:val="48"/>
          <w:szCs w:val="48"/>
        </w:rPr>
      </w:pPr>
      <w:r>
        <w:rPr>
          <w:sz w:val="36"/>
          <w:szCs w:val="36"/>
        </w:rPr>
        <w:t>It is the very first object that is loaded in the browser.</w:t>
      </w:r>
    </w:p>
    <w:p w14:paraId="415560AC" w14:textId="30A3D93C" w:rsidR="00E5187C" w:rsidRPr="00B76DBC" w:rsidRDefault="00B76DBC" w:rsidP="00E5187C">
      <w:pPr>
        <w:pStyle w:val="ListParagraph"/>
        <w:numPr>
          <w:ilvl w:val="0"/>
          <w:numId w:val="18"/>
        </w:numPr>
        <w:rPr>
          <w:sz w:val="48"/>
          <w:szCs w:val="48"/>
        </w:rPr>
      </w:pPr>
      <w:r>
        <w:rPr>
          <w:sz w:val="36"/>
          <w:szCs w:val="36"/>
        </w:rPr>
        <w:t>It is the object of the browser.</w:t>
      </w:r>
    </w:p>
    <w:p w14:paraId="2DEB22D4" w14:textId="2820D01E" w:rsidR="00B76DBC" w:rsidRPr="00B76DBC" w:rsidRDefault="00B76DBC" w:rsidP="00E5187C">
      <w:pPr>
        <w:pStyle w:val="ListParagraph"/>
        <w:numPr>
          <w:ilvl w:val="0"/>
          <w:numId w:val="18"/>
        </w:numPr>
        <w:rPr>
          <w:sz w:val="48"/>
          <w:szCs w:val="48"/>
        </w:rPr>
      </w:pPr>
      <w:r>
        <w:rPr>
          <w:sz w:val="36"/>
          <w:szCs w:val="36"/>
        </w:rPr>
        <w:t>Global objects function and variables of java script are members of the window object.</w:t>
      </w:r>
    </w:p>
    <w:p w14:paraId="257F8512" w14:textId="6CC2C462" w:rsidR="00B76DBC" w:rsidRPr="00E5187C" w:rsidRDefault="00B76DBC" w:rsidP="00E5187C">
      <w:pPr>
        <w:pStyle w:val="ListParagraph"/>
        <w:numPr>
          <w:ilvl w:val="0"/>
          <w:numId w:val="18"/>
        </w:numPr>
        <w:rPr>
          <w:sz w:val="48"/>
          <w:szCs w:val="48"/>
        </w:rPr>
      </w:pPr>
      <w:r>
        <w:rPr>
          <w:sz w:val="36"/>
          <w:szCs w:val="36"/>
        </w:rPr>
        <w:t>We can access the windows from the window only i.e. window . window</w:t>
      </w:r>
      <w:bookmarkStart w:id="0" w:name="_GoBack"/>
      <w:bookmarkEnd w:id="0"/>
    </w:p>
    <w:p w14:paraId="1F462770" w14:textId="77777777" w:rsidR="00E5187C" w:rsidRPr="00E5187C" w:rsidRDefault="00E5187C" w:rsidP="00E5187C">
      <w:pPr>
        <w:ind w:left="3240"/>
        <w:rPr>
          <w:sz w:val="48"/>
          <w:szCs w:val="48"/>
        </w:rPr>
      </w:pPr>
    </w:p>
    <w:p w14:paraId="1D6AA4EF" w14:textId="77777777" w:rsidR="00E5187C" w:rsidRPr="00E5187C" w:rsidRDefault="00E5187C" w:rsidP="00E5187C">
      <w:pPr>
        <w:pStyle w:val="ListParagraph"/>
        <w:ind w:left="3600"/>
        <w:rPr>
          <w:sz w:val="48"/>
          <w:szCs w:val="48"/>
        </w:rPr>
      </w:pPr>
    </w:p>
    <w:sectPr w:rsidR="00E5187C" w:rsidRPr="00E5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FA16CDB"/>
    <w:multiLevelType w:val="hybridMultilevel"/>
    <w:tmpl w:val="BE72CAC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45132453"/>
    <w:multiLevelType w:val="hybridMultilevel"/>
    <w:tmpl w:val="925AE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BD2505"/>
    <w:multiLevelType w:val="hybridMultilevel"/>
    <w:tmpl w:val="F69684B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5CB56249"/>
    <w:multiLevelType w:val="hybridMultilevel"/>
    <w:tmpl w:val="98743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4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0A"/>
    <w:rsid w:val="000005E5"/>
    <w:rsid w:val="00442B3C"/>
    <w:rsid w:val="007465C8"/>
    <w:rsid w:val="009A5806"/>
    <w:rsid w:val="00A059C5"/>
    <w:rsid w:val="00AB1FC6"/>
    <w:rsid w:val="00B3760A"/>
    <w:rsid w:val="00B76DBC"/>
    <w:rsid w:val="00D87780"/>
    <w:rsid w:val="00E5187C"/>
    <w:rsid w:val="00E94641"/>
    <w:rsid w:val="00EC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0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A05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A0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su\OneDrive\Documents\%7b72AE0409-9A39-FA4F-BE01-0DAF9F159D0B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{72AE0409-9A39-FA4F-BE01-0DAF9F159D0B}tf02786994</Template>
  <TotalTime>231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bollamsaisudha@gmail.com</dc:creator>
  <cp:keywords/>
  <dc:description/>
  <cp:lastModifiedBy>Shesu</cp:lastModifiedBy>
  <cp:revision>8</cp:revision>
  <dcterms:created xsi:type="dcterms:W3CDTF">2022-09-06T05:10:00Z</dcterms:created>
  <dcterms:modified xsi:type="dcterms:W3CDTF">2023-05-16T11:56:00Z</dcterms:modified>
</cp:coreProperties>
</file>